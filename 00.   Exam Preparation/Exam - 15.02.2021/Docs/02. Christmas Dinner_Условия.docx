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6138" w14:textId="138F43BF" w:rsidR="00BE1C62" w:rsidRDefault="00BE1C62" w:rsidP="00BE1C62">
      <w:pPr>
        <w:pStyle w:val="Heading1"/>
        <w:jc w:val="center"/>
      </w:pPr>
      <w:bookmarkStart w:id="0" w:name="_GoBack"/>
      <w:bookmarkEnd w:id="0"/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0453CE">
        <w:rPr>
          <w:rFonts w:ascii="Consolas" w:hAnsi="Consolas"/>
        </w:rPr>
        <w:t>ChristmasDinner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 xml:space="preserve">{ recipeName: string, </w:t>
      </w:r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65950D48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r w:rsidRPr="005B22AC">
        <w:rPr>
          <w:rFonts w:ascii="Consolas" w:hAnsi="Consolas"/>
          <w:b/>
        </w:rPr>
        <w:t>productList</w:t>
      </w:r>
      <w:r>
        <w:t xml:space="preserve">. If all the products from the </w:t>
      </w:r>
      <w:r w:rsidRPr="005B22AC">
        <w:rPr>
          <w:rFonts w:ascii="Consolas" w:hAnsi="Consolas"/>
          <w:b/>
        </w:rPr>
        <w:t>productList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r w:rsidRPr="005B22AC">
        <w:rPr>
          <w:rFonts w:ascii="Consolas" w:hAnsi="Consolas"/>
          <w:b/>
        </w:rPr>
        <w:t>{ recipeName, productList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{recipeName}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r>
        <w:t>inviteGuests</w:t>
      </w:r>
      <w:r w:rsidR="00A05AC1">
        <w:t>(</w:t>
      </w:r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{guestName}: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r>
        <w:t>show</w:t>
      </w:r>
      <w:r w:rsidR="00145DE9">
        <w:t>Attendance</w:t>
      </w:r>
      <w:r>
        <w:t>()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r w:rsidR="00145DE9">
        <w:rPr>
          <w:rFonts w:ascii="Consolas" w:hAnsi="Consolas"/>
          <w:b/>
          <w:bCs/>
        </w:rPr>
        <w:t>ChristmasDinner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'Oshav',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dinner.inviteGuests('Ivan', 'Oshav');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dinner.inviteGuests('Petar',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console.log(dinner.showAttendance());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BF4CB" w14:textId="77777777" w:rsidR="00110141" w:rsidRDefault="00110141" w:rsidP="004A2906">
      <w:pPr>
        <w:spacing w:before="0" w:after="0" w:line="240" w:lineRule="auto"/>
      </w:pPr>
      <w:r>
        <w:separator/>
      </w:r>
    </w:p>
  </w:endnote>
  <w:endnote w:type="continuationSeparator" w:id="0">
    <w:p w14:paraId="7A47895D" w14:textId="77777777" w:rsidR="00110141" w:rsidRDefault="00110141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FAB74" w14:textId="77777777" w:rsidR="00110141" w:rsidRDefault="00110141" w:rsidP="004A2906">
      <w:pPr>
        <w:spacing w:before="0" w:after="0" w:line="240" w:lineRule="auto"/>
      </w:pPr>
      <w:r>
        <w:separator/>
      </w:r>
    </w:p>
  </w:footnote>
  <w:footnote w:type="continuationSeparator" w:id="0">
    <w:p w14:paraId="303A8BAD" w14:textId="77777777" w:rsidR="00110141" w:rsidRDefault="00110141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10141"/>
    <w:rsid w:val="00126F0F"/>
    <w:rsid w:val="00145DE9"/>
    <w:rsid w:val="001D088C"/>
    <w:rsid w:val="001D10CB"/>
    <w:rsid w:val="001E0636"/>
    <w:rsid w:val="002440A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38B6A-3531-4667-9143-21E0D64B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4</Pages>
  <Words>563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2021-10-16T10:35:00Z</dcterms:created>
  <dcterms:modified xsi:type="dcterms:W3CDTF">2021-10-16T10:35:00Z</dcterms:modified>
</cp:coreProperties>
</file>