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26655" w14:textId="6CFE883F" w:rsidR="006F5C65" w:rsidRPr="00281FA4" w:rsidRDefault="006F5C65" w:rsidP="00281FA4">
      <w:pPr>
        <w:pStyle w:val="Heading1"/>
        <w:jc w:val="center"/>
      </w:pPr>
      <w:bookmarkStart w:id="0" w:name="_GoBack"/>
      <w:bookmarkEnd w:id="0"/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3032BE0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on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Great idea! Now with the Pizza we have 2 meals on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40625" w14:textId="77777777" w:rsidR="0002571B" w:rsidRDefault="0002571B" w:rsidP="000C4B47">
      <w:pPr>
        <w:spacing w:before="0" w:after="0" w:line="240" w:lineRule="auto"/>
      </w:pPr>
      <w:r>
        <w:separator/>
      </w:r>
    </w:p>
  </w:endnote>
  <w:endnote w:type="continuationSeparator" w:id="0">
    <w:p w14:paraId="3F242312" w14:textId="77777777" w:rsidR="0002571B" w:rsidRDefault="0002571B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9B903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2571B">
                            <w:fldChar w:fldCharType="begin"/>
                          </w:r>
                          <w:r w:rsidR="0002571B">
                            <w:instrText xml:space="preserve"> NUMPAGES   \* MERGEFORMAT </w:instrText>
                          </w:r>
                          <w:r w:rsidR="0002571B">
                            <w:fldChar w:fldCharType="separate"/>
                          </w:r>
                          <w:r w:rsidRPr="009A2F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02571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2571B">
                      <w:fldChar w:fldCharType="begin"/>
                    </w:r>
                    <w:r w:rsidR="0002571B">
                      <w:instrText xml:space="preserve"> NUMPAGES   \* MERGEFORMAT </w:instrText>
                    </w:r>
                    <w:r w:rsidR="0002571B">
                      <w:fldChar w:fldCharType="separate"/>
                    </w:r>
                    <w:r w:rsidRPr="009A2F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02571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B177" w14:textId="77777777" w:rsidR="0002571B" w:rsidRDefault="0002571B" w:rsidP="000C4B47">
      <w:pPr>
        <w:spacing w:before="0" w:after="0" w:line="240" w:lineRule="auto"/>
      </w:pPr>
      <w:r>
        <w:separator/>
      </w:r>
    </w:p>
  </w:footnote>
  <w:footnote w:type="continuationSeparator" w:id="0">
    <w:p w14:paraId="487C00E6" w14:textId="77777777" w:rsidR="0002571B" w:rsidRDefault="0002571B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7E"/>
    <w:rsid w:val="0002571B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E7E25"/>
    <w:rsid w:val="00A461E5"/>
    <w:rsid w:val="00A954D0"/>
    <w:rsid w:val="00B778ED"/>
    <w:rsid w:val="00B85467"/>
    <w:rsid w:val="00B96A31"/>
    <w:rsid w:val="00B96BDB"/>
    <w:rsid w:val="00BC519C"/>
    <w:rsid w:val="00C1096D"/>
    <w:rsid w:val="00C13B7E"/>
    <w:rsid w:val="00C45A29"/>
    <w:rsid w:val="00C45BC1"/>
    <w:rsid w:val="00CD2CC2"/>
    <w:rsid w:val="00DC1744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F2E3-6331-43A8-A787-E11EB1F7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4</Pages>
  <Words>650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Retake Exam: 19.12.2018</vt:lpstr>
      <vt:lpstr>JS Advanced - Retake Exam: 19.12.2018</vt:lpstr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2</cp:revision>
  <dcterms:created xsi:type="dcterms:W3CDTF">2021-10-16T13:53:00Z</dcterms:created>
  <dcterms:modified xsi:type="dcterms:W3CDTF">2021-10-16T13:53:00Z</dcterms:modified>
</cp:coreProperties>
</file>